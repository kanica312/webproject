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A73F73" w:rsidRPr="00CF1A49" w:rsidTr="00974E4E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A73F73" w:rsidRPr="00CF1A49" w:rsidRDefault="00A73F73" w:rsidP="00974E4E">
            <w:pPr>
              <w:pStyle w:val="Title"/>
              <w:jc w:val="left"/>
            </w:pPr>
            <w:r>
              <w:t>kanica</w:t>
            </w:r>
          </w:p>
          <w:p w:rsidR="00A73F73" w:rsidRDefault="00A73F73" w:rsidP="00974E4E">
            <w:pPr>
              <w:pStyle w:val="ContactInfo"/>
              <w:contextualSpacing w:val="0"/>
              <w:jc w:val="left"/>
            </w:pPr>
            <w:r>
              <w:t>Phone No.-</w:t>
            </w:r>
            <w:r>
              <w:t>9888051083</w:t>
            </w:r>
          </w:p>
          <w:p w:rsidR="00A73F73" w:rsidRPr="00CF1A49" w:rsidRDefault="00A73F73" w:rsidP="00974E4E">
            <w:pPr>
              <w:pStyle w:val="ContactInfo"/>
              <w:contextualSpacing w:val="0"/>
              <w:jc w:val="left"/>
            </w:pPr>
            <w:r>
              <w:t>Email-</w:t>
            </w:r>
            <w:r>
              <w:t xml:space="preserve"> </w:t>
            </w:r>
            <w:r w:rsidRPr="00A73F73">
              <w:t>10kanica10aalex@gmail.com</w:t>
            </w:r>
          </w:p>
          <w:p w:rsidR="00A73F73" w:rsidRPr="00CF1A49" w:rsidRDefault="00A73F73" w:rsidP="00974E4E">
            <w:pPr>
              <w:pStyle w:val="ContactInfoEmphasis"/>
              <w:contextualSpacing w:val="0"/>
            </w:pPr>
          </w:p>
        </w:tc>
      </w:tr>
      <w:tr w:rsidR="00A73F73" w:rsidRPr="00CF1A49" w:rsidTr="00974E4E">
        <w:tc>
          <w:tcPr>
            <w:tcW w:w="9360" w:type="dxa"/>
            <w:tcMar>
              <w:top w:w="432" w:type="dxa"/>
            </w:tcMar>
          </w:tcPr>
          <w:p w:rsidR="00A73F73" w:rsidRPr="00CF1A49" w:rsidRDefault="00A73F73" w:rsidP="00974E4E">
            <w:pPr>
              <w:contextualSpacing w:val="0"/>
            </w:pPr>
          </w:p>
        </w:tc>
      </w:tr>
    </w:tbl>
    <w:p w:rsidR="00A73F73" w:rsidRPr="00CF1A49" w:rsidRDefault="00A73F73" w:rsidP="00A73F73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73F73" w:rsidRPr="00CF1A49" w:rsidTr="00974E4E">
        <w:tc>
          <w:tcPr>
            <w:tcW w:w="9290" w:type="dxa"/>
          </w:tcPr>
          <w:p w:rsidR="00A73F73" w:rsidRDefault="00A73F73" w:rsidP="00974E4E">
            <w:pPr>
              <w:pStyle w:val="Heading3"/>
              <w:contextualSpacing w:val="0"/>
              <w:outlineLvl w:val="2"/>
            </w:pPr>
            <w:r>
              <w:t>Bachelors of computer applications</w:t>
            </w:r>
          </w:p>
          <w:p w:rsidR="00A73F73" w:rsidRPr="00CF1A49" w:rsidRDefault="00A73F73" w:rsidP="00974E4E">
            <w:pPr>
              <w:pStyle w:val="Heading3"/>
              <w:contextualSpacing w:val="0"/>
            </w:pPr>
            <w:r>
              <w:t>Guru Nanak Dev University</w:t>
            </w:r>
          </w:p>
          <w:p w:rsidR="00A73F73" w:rsidRPr="00CF1A49" w:rsidRDefault="00A73F73" w:rsidP="00974E4E">
            <w:pPr>
              <w:contextualSpacing w:val="0"/>
            </w:pPr>
            <w:r>
              <w:t>CGPA-</w:t>
            </w:r>
            <w:r>
              <w:t>8</w:t>
            </w:r>
            <w:r>
              <w:t xml:space="preserve"> (UPTO 2</w:t>
            </w:r>
            <w:proofErr w:type="gramStart"/>
            <w:r w:rsidRPr="00286F89">
              <w:rPr>
                <w:vertAlign w:val="superscript"/>
              </w:rPr>
              <w:t>nd</w:t>
            </w:r>
            <w:r>
              <w:t xml:space="preserve">  SEMESTER</w:t>
            </w:r>
            <w:proofErr w:type="gramEnd"/>
            <w:r>
              <w:t>)</w:t>
            </w:r>
          </w:p>
        </w:tc>
      </w:tr>
      <w:tr w:rsidR="00A73F73" w:rsidRPr="00CF1A49" w:rsidTr="00974E4E">
        <w:tc>
          <w:tcPr>
            <w:tcW w:w="9290" w:type="dxa"/>
          </w:tcPr>
          <w:p w:rsidR="00A73F73" w:rsidRDefault="00A73F73" w:rsidP="00974E4E">
            <w:pPr>
              <w:pStyle w:val="Heading3"/>
              <w:outlineLvl w:val="2"/>
            </w:pPr>
            <w:r w:rsidRPr="00286F89">
              <w:t>Intermediate</w:t>
            </w:r>
          </w:p>
          <w:p w:rsidR="00A73F73" w:rsidRDefault="00A73F73" w:rsidP="00974E4E">
            <w:pPr>
              <w:rPr>
                <w:rFonts w:eastAsiaTheme="majorEastAsia" w:cstheme="majorBidi"/>
                <w:b/>
                <w:caps/>
                <w:szCs w:val="24"/>
              </w:rPr>
            </w:pPr>
            <w:r w:rsidRPr="00A73F73">
              <w:rPr>
                <w:rFonts w:eastAsiaTheme="majorEastAsia" w:cstheme="majorBidi"/>
                <w:b/>
                <w:caps/>
                <w:szCs w:val="24"/>
              </w:rPr>
              <w:t xml:space="preserve">Madhav vidhya niketan school </w:t>
            </w:r>
          </w:p>
          <w:p w:rsidR="00A73F73" w:rsidRDefault="00A73F73" w:rsidP="00974E4E">
            <w:r>
              <w:t>Percentage-</w:t>
            </w:r>
            <w:r>
              <w:t>72% (Non-Medical)</w:t>
            </w:r>
          </w:p>
          <w:p w:rsidR="00A73F73" w:rsidRDefault="00A73F73" w:rsidP="00974E4E"/>
          <w:p w:rsidR="00A73F73" w:rsidRDefault="00A73F73" w:rsidP="00974E4E">
            <w:pPr>
              <w:pStyle w:val="Heading3"/>
              <w:outlineLvl w:val="2"/>
            </w:pPr>
            <w:r>
              <w:t>matriculation</w:t>
            </w:r>
          </w:p>
          <w:p w:rsidR="00A73F73" w:rsidRDefault="00A73F73" w:rsidP="00974E4E">
            <w:pPr>
              <w:pStyle w:val="Heading3"/>
              <w:outlineLvl w:val="2"/>
            </w:pPr>
            <w:r w:rsidRPr="00A73F73">
              <w:t>Alexandra</w:t>
            </w:r>
            <w:r>
              <w:t xml:space="preserve"> </w:t>
            </w:r>
            <w:r>
              <w:t>school</w:t>
            </w:r>
          </w:p>
          <w:p w:rsidR="00A73F73" w:rsidRDefault="00A73F73" w:rsidP="00974E4E">
            <w:r>
              <w:t>Percentage-</w:t>
            </w:r>
            <w:r>
              <w:t>9</w:t>
            </w:r>
            <w:r>
              <w:t>6%</w:t>
            </w:r>
          </w:p>
        </w:tc>
      </w:tr>
    </w:tbl>
    <w:p w:rsidR="00A73F73" w:rsidRPr="00CF1A49" w:rsidRDefault="00A73F73" w:rsidP="00A73F73">
      <w:pPr>
        <w:pStyle w:val="Heading1"/>
      </w:pPr>
    </w:p>
    <w:p w:rsidR="00A73F73" w:rsidRPr="00CF1A49" w:rsidRDefault="00A73F73" w:rsidP="00A73F73">
      <w:pPr>
        <w:pStyle w:val="Heading1"/>
      </w:pPr>
      <w: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A73F73" w:rsidRPr="006E1507" w:rsidTr="00974E4E">
        <w:tc>
          <w:tcPr>
            <w:tcW w:w="4675" w:type="dxa"/>
          </w:tcPr>
          <w:p w:rsidR="00A73F73" w:rsidRDefault="00A73F73" w:rsidP="00974E4E">
            <w:pPr>
              <w:pStyle w:val="ListBullet"/>
            </w:pPr>
            <w:r>
              <w:t>Data Structures</w:t>
            </w:r>
          </w:p>
          <w:p w:rsidR="00A73F73" w:rsidRDefault="00A73F73" w:rsidP="00974E4E">
            <w:pPr>
              <w:pStyle w:val="ListBullet"/>
            </w:pPr>
            <w:r>
              <w:t>Java</w:t>
            </w:r>
          </w:p>
          <w:p w:rsidR="00A73F73" w:rsidRPr="006E1507" w:rsidRDefault="00A73F73" w:rsidP="00974E4E">
            <w:pPr>
              <w:pStyle w:val="ListBullet"/>
            </w:pPr>
            <w:r>
              <w:t>C/C++</w:t>
            </w:r>
          </w:p>
        </w:tc>
        <w:tc>
          <w:tcPr>
            <w:tcW w:w="4675" w:type="dxa"/>
            <w:tcMar>
              <w:left w:w="360" w:type="dxa"/>
            </w:tcMar>
          </w:tcPr>
          <w:p w:rsidR="00A73F73" w:rsidRPr="006E1507" w:rsidRDefault="00A73F73" w:rsidP="00974E4E">
            <w:pPr>
              <w:pStyle w:val="ListBullet"/>
              <w:contextualSpacing w:val="0"/>
            </w:pPr>
            <w:r>
              <w:t>Web Development</w:t>
            </w:r>
          </w:p>
          <w:p w:rsidR="00A73F73" w:rsidRPr="006E1507" w:rsidRDefault="00A73F73" w:rsidP="00974E4E">
            <w:pPr>
              <w:pStyle w:val="ListBullet"/>
              <w:contextualSpacing w:val="0"/>
            </w:pPr>
            <w:r>
              <w:t>Basic Commands of SQL</w:t>
            </w:r>
          </w:p>
          <w:p w:rsidR="00A73F73" w:rsidRPr="006E1507" w:rsidRDefault="00A73F73" w:rsidP="00974E4E">
            <w:pPr>
              <w:pStyle w:val="ListBullet"/>
              <w:contextualSpacing w:val="0"/>
            </w:pPr>
            <w:r>
              <w:t>OOPs</w:t>
            </w:r>
          </w:p>
        </w:tc>
      </w:tr>
    </w:tbl>
    <w:p w:rsidR="00A73F73" w:rsidRDefault="00A73F73" w:rsidP="00A73F73">
      <w:pPr>
        <w:pStyle w:val="Heading1"/>
      </w:pPr>
      <w:r>
        <w:t>interpersonal skills</w:t>
      </w:r>
    </w:p>
    <w:p w:rsidR="00A73F73" w:rsidRDefault="00A73F73" w:rsidP="00A73F73">
      <w:pPr>
        <w:pStyle w:val="ListBullet"/>
      </w:pPr>
      <w:r w:rsidRPr="00466918">
        <w:t>Good communication skills.</w:t>
      </w:r>
    </w:p>
    <w:p w:rsidR="00A73F73" w:rsidRDefault="00A73F73" w:rsidP="00A73F73">
      <w:pPr>
        <w:pStyle w:val="ListBullet"/>
      </w:pPr>
      <w:r w:rsidRPr="00466918">
        <w:t>Capable of working in a team as well as independently.</w:t>
      </w:r>
    </w:p>
    <w:p w:rsidR="00A73F73" w:rsidRDefault="00A73F73" w:rsidP="00A73F73">
      <w:pPr>
        <w:pStyle w:val="ListBullet"/>
      </w:pPr>
      <w:r w:rsidRPr="00466918">
        <w:t>Ability to work under pressure.</w:t>
      </w:r>
    </w:p>
    <w:p w:rsidR="00A73F73" w:rsidRDefault="00A73F73" w:rsidP="00A73F73">
      <w:pPr>
        <w:pStyle w:val="ListBullet"/>
      </w:pPr>
      <w:r w:rsidRPr="00466918">
        <w:t>Ability to follow instructions and deliver quality results.</w:t>
      </w:r>
    </w:p>
    <w:p w:rsidR="00A73F73" w:rsidRDefault="00A73F73" w:rsidP="00A73F73">
      <w:pPr>
        <w:pStyle w:val="ListBullet"/>
      </w:pPr>
      <w:r w:rsidRPr="00466918">
        <w:t>Problem solver and come up with practical solutions.</w:t>
      </w:r>
    </w:p>
    <w:p w:rsidR="00A73F73" w:rsidRPr="00CF1A49" w:rsidRDefault="00A73F73" w:rsidP="00A73F73">
      <w:pPr>
        <w:pStyle w:val="Heading1"/>
      </w:pPr>
      <w:r>
        <w:t>hobbies and interests</w:t>
      </w:r>
    </w:p>
    <w:p w:rsidR="00A73F73" w:rsidRDefault="00A73F73" w:rsidP="00A73F73">
      <w:r>
        <w:t>1.  Solving coding problems</w:t>
      </w:r>
    </w:p>
    <w:p w:rsidR="00A73F73" w:rsidRDefault="00A73F73" w:rsidP="00A73F73">
      <w:r>
        <w:t xml:space="preserve">2.  </w:t>
      </w:r>
      <w:r>
        <w:t>Social Animal Welfare</w:t>
      </w:r>
      <w:bookmarkStart w:id="0" w:name="_GoBack"/>
      <w:bookmarkEnd w:id="0"/>
    </w:p>
    <w:p w:rsidR="00A73F73" w:rsidRPr="006E1507" w:rsidRDefault="00A73F73" w:rsidP="00A73F73">
      <w:r>
        <w:t xml:space="preserve">3.  </w:t>
      </w:r>
      <w:r>
        <w:t>Learning</w:t>
      </w:r>
    </w:p>
    <w:p w:rsidR="00B51D1B" w:rsidRPr="00A73F73" w:rsidRDefault="00B51D1B" w:rsidP="00A73F73"/>
    <w:sectPr w:rsidR="00B51D1B" w:rsidRPr="00A73F73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71A" w:rsidRDefault="008C371A" w:rsidP="0068194B">
      <w:r>
        <w:separator/>
      </w:r>
    </w:p>
    <w:p w:rsidR="008C371A" w:rsidRDefault="008C371A"/>
    <w:p w:rsidR="008C371A" w:rsidRDefault="008C371A"/>
  </w:endnote>
  <w:endnote w:type="continuationSeparator" w:id="0">
    <w:p w:rsidR="008C371A" w:rsidRDefault="008C371A" w:rsidP="0068194B">
      <w:r>
        <w:continuationSeparator/>
      </w:r>
    </w:p>
    <w:p w:rsidR="008C371A" w:rsidRDefault="008C371A"/>
    <w:p w:rsidR="008C371A" w:rsidRDefault="008C3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71A" w:rsidRDefault="008C371A" w:rsidP="0068194B">
      <w:r>
        <w:separator/>
      </w:r>
    </w:p>
    <w:p w:rsidR="008C371A" w:rsidRDefault="008C371A"/>
    <w:p w:rsidR="008C371A" w:rsidRDefault="008C371A"/>
  </w:footnote>
  <w:footnote w:type="continuationSeparator" w:id="0">
    <w:p w:rsidR="008C371A" w:rsidRDefault="008C371A" w:rsidP="0068194B">
      <w:r>
        <w:continuationSeparator/>
      </w:r>
    </w:p>
    <w:p w:rsidR="008C371A" w:rsidRDefault="008C371A"/>
    <w:p w:rsidR="008C371A" w:rsidRDefault="008C3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38DCC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7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371A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3F73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F3938"/>
  <w15:chartTrackingRefBased/>
  <w15:docId w15:val="{E36678A0-F08A-44A9-99CA-CD6CB287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F7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2025-02-28T11:11:00Z</dcterms:created>
  <dcterms:modified xsi:type="dcterms:W3CDTF">2025-02-28T11:20:00Z</dcterms:modified>
  <cp:category/>
</cp:coreProperties>
</file>